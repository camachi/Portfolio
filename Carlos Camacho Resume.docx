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71F34" w14:textId="77777777" w:rsidR="002E0111" w:rsidRDefault="002E0111" w:rsidP="002E0111">
      <w:pPr>
        <w:pStyle w:val="GraphicAnchor"/>
      </w:pPr>
      <w:r w:rsidRPr="002700D9">
        <w:rPr>
          <w:noProof/>
          <w:color w:val="FF0000"/>
          <w:lang w:eastAsia="en-AU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60F2462E" wp14:editId="65EB50FC">
                <wp:simplePos x="0" y="0"/>
                <wp:positionH relativeFrom="page">
                  <wp:posOffset>10160</wp:posOffset>
                </wp:positionH>
                <wp:positionV relativeFrom="paragraph">
                  <wp:posOffset>-1337522</wp:posOffset>
                </wp:positionV>
                <wp:extent cx="2671200" cy="13222800"/>
                <wp:effectExtent l="0" t="0" r="0" b="0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200" cy="13222800"/>
                          <a:chOff x="0" y="0"/>
                          <a:chExt cx="2668270" cy="1321816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0" y="882890"/>
                              <a:ext cx="2665730" cy="3029436"/>
                              <a:chOff x="0" y="-229481"/>
                              <a:chExt cx="2665730" cy="3029452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C71A7" id="Group 94" o:spid="_x0000_s1026" alt="&quot;&quot;" style="position:absolute;margin-left:.8pt;margin-top:-105.3pt;width:210.35pt;height:1041.15pt;z-index:-251577344;mso-position-horizontal-relative:page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">
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" filled="f" stroked="f" strokeweight=".85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" filled="f" stroked="f" strokeweight=".85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" filled="f" stroked="f" strokeweight=".85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" filled="f" stroked="f" strokeweight=".85pt"/>
                </v:group>
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" filled="f" stroked="f" strokeweight=".85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" filled="f" stroked="f" strokeweight=".85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" filled="f" stroked="f" strokeweight=".85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" filled="f" stroked="f" strokeweight=".85pt"/>
                </v:group>
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" filled="f" stroked="f" strokeweight=".85pt"/>
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" filled="f" stroked="f" strokeweight=".85pt"/>
                  </v:group>
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" filled="f" stroked="f" strokeweight=".85pt"/>
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" filled="f" stroked="f" strokeweight=".85pt"/>
                </v:group>
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" filled="f" stroked="f" strokeweight=".85pt"/>
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" filled="f" stroked="f" strokeweight=".85pt"/>
                  </v:group>
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" filled="f" stroked="f" strokeweight=".85pt"/>
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" filled="f" stroked="f" strokeweight=".85pt"/>
                </v:group>
                <w10:wrap anchorx="page"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"/>
        <w:gridCol w:w="2700"/>
        <w:gridCol w:w="360"/>
        <w:gridCol w:w="720"/>
        <w:gridCol w:w="7236"/>
      </w:tblGrid>
      <w:tr w:rsidR="00231455" w:rsidRPr="00EC0F79" w14:paraId="73E8C290" w14:textId="77777777" w:rsidTr="006728C1">
        <w:trPr>
          <w:trHeight w:val="540"/>
        </w:trPr>
        <w:tc>
          <w:tcPr>
            <w:tcW w:w="3420" w:type="dxa"/>
            <w:gridSpan w:val="3"/>
          </w:tcPr>
          <w:p w14:paraId="39B4CB1C" w14:textId="77777777" w:rsidR="004F4051" w:rsidRPr="004F4051" w:rsidRDefault="00000000" w:rsidP="004F4051">
            <w:pPr>
              <w:pStyle w:val="Heading4"/>
            </w:pPr>
            <w:sdt>
              <w:sdtPr>
                <w:id w:val="-603418818"/>
                <w:placeholder>
                  <w:docPart w:val="AF84F9EE43414ECFA0DF004934CB9DF7"/>
                </w:placeholder>
                <w:temporary/>
                <w:showingPlcHdr/>
                <w15:appearance w15:val="hidden"/>
              </w:sdtPr>
              <w:sdtContent>
                <w:r w:rsidR="004F4051">
                  <w:t>A B O U T  M E</w:t>
                </w:r>
              </w:sdtContent>
            </w:sdt>
          </w:p>
        </w:tc>
        <w:tc>
          <w:tcPr>
            <w:tcW w:w="720" w:type="dxa"/>
            <w:vMerge w:val="restart"/>
          </w:tcPr>
          <w:p w14:paraId="67E0B401" w14:textId="77777777" w:rsidR="00231455" w:rsidRDefault="00231455" w:rsidP="00B20DFA"/>
        </w:tc>
        <w:tc>
          <w:tcPr>
            <w:tcW w:w="7236" w:type="dxa"/>
            <w:vMerge w:val="restart"/>
          </w:tcPr>
          <w:p w14:paraId="32668B77" w14:textId="66060E05" w:rsidR="00231455" w:rsidRPr="000334C1" w:rsidRDefault="002E1A19" w:rsidP="00B20DFA">
            <w:pPr>
              <w:pStyle w:val="Title"/>
              <w:rPr>
                <w:lang w:val="it-IT"/>
              </w:rPr>
            </w:pPr>
            <w:r>
              <w:t>Carlos Camacho</w:t>
            </w:r>
          </w:p>
          <w:p w14:paraId="7F205C68" w14:textId="03E9A974" w:rsidR="00115B3E" w:rsidRDefault="002E1A19" w:rsidP="00B60956">
            <w:pPr>
              <w:pStyle w:val="Subtitle"/>
            </w:pPr>
            <w:r>
              <w:t>Software Developer</w:t>
            </w:r>
          </w:p>
          <w:p w14:paraId="09F5DE82" w14:textId="7C711703" w:rsidR="00115B3E" w:rsidRPr="00330374" w:rsidRDefault="00B60956" w:rsidP="00330374">
            <w:pPr>
              <w:rPr>
                <w:sz w:val="48"/>
                <w:szCs w:val="48"/>
                <w:lang w:val="it-IT"/>
              </w:rPr>
            </w:pPr>
            <w:r w:rsidRPr="00B60956">
              <w:rPr>
                <w:sz w:val="48"/>
                <w:szCs w:val="48"/>
                <w:lang w:val="it-IT"/>
              </w:rPr>
              <w:t>Skills</w:t>
            </w:r>
          </w:p>
          <w:p w14:paraId="3865DC1F" w14:textId="1CF9750D" w:rsidR="00115B3E" w:rsidRPr="00F76D98" w:rsidRDefault="00330374" w:rsidP="00115B3E">
            <w:pPr>
              <w:pStyle w:val="ListBullet"/>
            </w:pPr>
            <w:r>
              <w:t>HTML</w:t>
            </w:r>
          </w:p>
          <w:p w14:paraId="36BA6243" w14:textId="04D8C1B3" w:rsidR="00115B3E" w:rsidRPr="00F76D98" w:rsidRDefault="00330374" w:rsidP="00115B3E">
            <w:pPr>
              <w:pStyle w:val="ListBullet"/>
            </w:pPr>
            <w:r>
              <w:t>CSS</w:t>
            </w:r>
          </w:p>
          <w:p w14:paraId="27586561" w14:textId="1AC6EA9C" w:rsidR="00115B3E" w:rsidRDefault="00330374" w:rsidP="00115B3E">
            <w:pPr>
              <w:pStyle w:val="ListBullet"/>
            </w:pPr>
            <w:r>
              <w:t>JavaScript</w:t>
            </w:r>
          </w:p>
          <w:p w14:paraId="58A1F876" w14:textId="2A5A4668" w:rsidR="002700D9" w:rsidRDefault="002700D9" w:rsidP="002700D9">
            <w:pPr>
              <w:pStyle w:val="ListBullet"/>
            </w:pPr>
            <w:r>
              <w:t>React</w:t>
            </w:r>
          </w:p>
          <w:p w14:paraId="781A796B" w14:textId="481DDBB2" w:rsidR="00C7177F" w:rsidRDefault="00C7177F" w:rsidP="00115B3E">
            <w:pPr>
              <w:pStyle w:val="ListBullet"/>
            </w:pPr>
            <w:proofErr w:type="spellStart"/>
            <w:r>
              <w:t>Php</w:t>
            </w:r>
            <w:proofErr w:type="spellEnd"/>
          </w:p>
          <w:p w14:paraId="461AB2EA" w14:textId="25A2E6AA" w:rsidR="00ED2EF5" w:rsidRDefault="00ED2EF5" w:rsidP="00115B3E">
            <w:pPr>
              <w:pStyle w:val="ListBullet"/>
            </w:pPr>
            <w:r>
              <w:t>C#</w:t>
            </w:r>
          </w:p>
          <w:p w14:paraId="67BEADAB" w14:textId="7144427F" w:rsidR="00C7177F" w:rsidRDefault="00C7177F" w:rsidP="00115B3E">
            <w:pPr>
              <w:pStyle w:val="ListBullet"/>
            </w:pPr>
            <w:proofErr w:type="spellStart"/>
            <w:r>
              <w:t>Mysqli</w:t>
            </w:r>
            <w:proofErr w:type="spellEnd"/>
          </w:p>
          <w:p w14:paraId="244BCA07" w14:textId="0A01BB44" w:rsidR="00563879" w:rsidRDefault="00563879" w:rsidP="00115B3E">
            <w:pPr>
              <w:pStyle w:val="ListBullet"/>
            </w:pPr>
            <w:r>
              <w:t>Node.js</w:t>
            </w:r>
          </w:p>
          <w:p w14:paraId="23A0FD3B" w14:textId="6B7678A2" w:rsidR="003A29C9" w:rsidRDefault="003A29C9" w:rsidP="00115B3E">
            <w:pPr>
              <w:pStyle w:val="ListBullet"/>
            </w:pPr>
            <w:proofErr w:type="spellStart"/>
            <w:r>
              <w:t>Github</w:t>
            </w:r>
            <w:proofErr w:type="spellEnd"/>
          </w:p>
          <w:p w14:paraId="5A5EE045" w14:textId="5501B75B" w:rsidR="003A29C9" w:rsidRDefault="003A29C9" w:rsidP="00115B3E">
            <w:pPr>
              <w:pStyle w:val="ListBullet"/>
            </w:pPr>
            <w:r>
              <w:t>Unity</w:t>
            </w:r>
          </w:p>
          <w:p w14:paraId="05360732" w14:textId="074FF27C" w:rsidR="00115B3E" w:rsidRPr="00924093" w:rsidRDefault="00924093" w:rsidP="00115B3E">
            <w:pPr>
              <w:rPr>
                <w:sz w:val="48"/>
                <w:szCs w:val="48"/>
              </w:rPr>
            </w:pPr>
            <w:r w:rsidRPr="00924093">
              <w:rPr>
                <w:sz w:val="48"/>
                <w:szCs w:val="48"/>
              </w:rPr>
              <w:t>Education</w:t>
            </w:r>
          </w:p>
          <w:p w14:paraId="04BEAB2F" w14:textId="77777777" w:rsidR="00115B3E" w:rsidRDefault="00115B3E" w:rsidP="00115B3E"/>
          <w:p w14:paraId="21B9EF63" w14:textId="0FE4A7B7" w:rsidR="00115B3E" w:rsidRDefault="002700D9" w:rsidP="0092409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gramStart"/>
            <w:r w:rsidRPr="00924093">
              <w:rPr>
                <w:b/>
                <w:bCs/>
              </w:rPr>
              <w:t>Bachelor’s</w:t>
            </w:r>
            <w:proofErr w:type="gramEnd"/>
            <w:r w:rsidRPr="00924093">
              <w:rPr>
                <w:b/>
                <w:bCs/>
              </w:rPr>
              <w:t xml:space="preserve"> in computer science</w:t>
            </w:r>
            <w:r>
              <w:rPr>
                <w:b/>
                <w:bCs/>
              </w:rPr>
              <w:t>.</w:t>
            </w:r>
            <w:r w:rsidR="00924093" w:rsidRPr="00924093">
              <w:rPr>
                <w:b/>
                <w:bCs/>
              </w:rPr>
              <w:t xml:space="preserve"> </w:t>
            </w:r>
          </w:p>
          <w:p w14:paraId="6757B0A0" w14:textId="072B0F33" w:rsidR="00924093" w:rsidRPr="00924093" w:rsidRDefault="00924093" w:rsidP="00924093">
            <w:pPr>
              <w:pStyle w:val="ListParagraph"/>
            </w:pPr>
            <w:r>
              <w:rPr>
                <w:b/>
                <w:bCs/>
              </w:rPr>
              <w:t>Interamericana</w:t>
            </w:r>
            <w:r>
              <w:t xml:space="preserve"> – San </w:t>
            </w:r>
            <w:r w:rsidR="00B84DA3">
              <w:t>German,</w:t>
            </w:r>
            <w:r>
              <w:t xml:space="preserve"> PR 11/2024</w:t>
            </w:r>
          </w:p>
          <w:p w14:paraId="75215D1D" w14:textId="77777777" w:rsidR="00115B3E" w:rsidRDefault="00115B3E" w:rsidP="00115B3E"/>
          <w:sdt>
            <w:sdtPr>
              <w:id w:val="1007951469"/>
              <w:placeholder>
                <w:docPart w:val="FF21682F464B4AA790497B39669166FC"/>
              </w:placeholder>
              <w:temporary/>
              <w:showingPlcHdr/>
              <w15:appearance w15:val="hidden"/>
            </w:sdtPr>
            <w:sdtContent>
              <w:p w14:paraId="1BFE0B90" w14:textId="77777777" w:rsidR="00115B3E" w:rsidRDefault="00115B3E" w:rsidP="00115B3E">
                <w:r>
                  <w:t>Thank you for taking the time to review my resume. I look forward to talking with you.</w:t>
                </w:r>
              </w:p>
            </w:sdtContent>
          </w:sdt>
          <w:p w14:paraId="7C0E47AF" w14:textId="77777777" w:rsidR="00115B3E" w:rsidRDefault="00115B3E" w:rsidP="00115B3E"/>
          <w:p w14:paraId="4AE10381" w14:textId="77777777" w:rsidR="00115B3E" w:rsidRDefault="00000000" w:rsidP="00115B3E">
            <w:sdt>
              <w:sdtPr>
                <w:id w:val="-1301306744"/>
                <w:placeholder>
                  <w:docPart w:val="5B6E44B5978E419DBF170B66ECD91EE1"/>
                </w:placeholder>
                <w:temporary/>
                <w:showingPlcHdr/>
                <w15:appearance w15:val="hidden"/>
              </w:sdtPr>
              <w:sdtContent>
                <w:r w:rsidR="00115B3E">
                  <w:t>Sincerely,</w:t>
                </w:r>
              </w:sdtContent>
            </w:sdt>
          </w:p>
          <w:p w14:paraId="35503A50" w14:textId="77777777" w:rsidR="00115B3E" w:rsidRDefault="00115B3E" w:rsidP="00115B3E"/>
          <w:p w14:paraId="61D9EFB8" w14:textId="175E5565" w:rsidR="00115B3E" w:rsidRDefault="00B84DA3" w:rsidP="00115B3E">
            <w:r>
              <w:t>Carlos M. Camacho Torres</w:t>
            </w:r>
          </w:p>
          <w:p w14:paraId="00CE4BD3" w14:textId="77777777" w:rsidR="00115B3E" w:rsidRDefault="00115B3E" w:rsidP="00115B3E"/>
          <w:p w14:paraId="053F994D" w14:textId="6B94BD3A" w:rsidR="00231455" w:rsidRPr="00EC0F79" w:rsidRDefault="00231455" w:rsidP="00115B3E">
            <w:pPr>
              <w:rPr>
                <w:lang w:val="it-IT"/>
              </w:rPr>
            </w:pPr>
          </w:p>
        </w:tc>
      </w:tr>
      <w:tr w:rsidR="002E0111" w:rsidRPr="008A171A" w14:paraId="35455C90" w14:textId="77777777" w:rsidTr="00B20DFA">
        <w:trPr>
          <w:trHeight w:val="4176"/>
        </w:trPr>
        <w:tc>
          <w:tcPr>
            <w:tcW w:w="3420" w:type="dxa"/>
            <w:gridSpan w:val="3"/>
          </w:tcPr>
          <w:p w14:paraId="498E93E2" w14:textId="1C0FA0DC" w:rsidR="00D015CE" w:rsidRPr="00D015CE" w:rsidRDefault="00D015CE" w:rsidP="00D015CE">
            <w:pPr>
              <w:pStyle w:val="AboutMe"/>
              <w:rPr>
                <w:sz w:val="20"/>
                <w:szCs w:val="20"/>
              </w:rPr>
            </w:pPr>
            <w:r w:rsidRPr="00D015CE">
              <w:rPr>
                <w:sz w:val="20"/>
                <w:szCs w:val="20"/>
              </w:rPr>
              <w:t xml:space="preserve"> I am currently completing my Computer Science major at Interamericana University. Below, you’ll find a list of my skills, but I believe my strongest asset is my ability to learn quickly. I am always expanding my knowledge with new technologies and tools.</w:t>
            </w:r>
          </w:p>
          <w:p w14:paraId="437CFE5D" w14:textId="4A87F8A5" w:rsidR="002E0111" w:rsidRPr="00D015CE" w:rsidRDefault="002E0111" w:rsidP="00B20DFA">
            <w:pPr>
              <w:pStyle w:val="AboutMe"/>
            </w:pPr>
          </w:p>
        </w:tc>
        <w:tc>
          <w:tcPr>
            <w:tcW w:w="720" w:type="dxa"/>
            <w:vMerge/>
          </w:tcPr>
          <w:p w14:paraId="2D370D87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340EC26B" w14:textId="77777777" w:rsidR="002E0111" w:rsidRPr="008A171A" w:rsidRDefault="002E0111" w:rsidP="00B20DFA">
            <w:pPr>
              <w:pStyle w:val="AboutMe"/>
              <w:rPr>
                <w:lang w:val="it-IT"/>
              </w:rPr>
            </w:pPr>
          </w:p>
        </w:tc>
      </w:tr>
      <w:tr w:rsidR="009E2194" w:rsidRPr="004A28EA" w14:paraId="775455A7" w14:textId="77777777" w:rsidTr="009E2194">
        <w:trPr>
          <w:trHeight w:val="540"/>
        </w:trPr>
        <w:tc>
          <w:tcPr>
            <w:tcW w:w="360" w:type="dxa"/>
          </w:tcPr>
          <w:p w14:paraId="40FCC40C" w14:textId="77777777" w:rsidR="009E2194" w:rsidRDefault="009E2194" w:rsidP="00231455">
            <w:pPr>
              <w:pStyle w:val="Heading4"/>
            </w:pPr>
          </w:p>
        </w:tc>
        <w:tc>
          <w:tcPr>
            <w:tcW w:w="2700" w:type="dxa"/>
            <w:tcBorders>
              <w:bottom w:val="single" w:sz="4" w:space="0" w:color="FFFFFF" w:themeColor="background1"/>
            </w:tcBorders>
          </w:tcPr>
          <w:p w14:paraId="3BF9E1FE" w14:textId="77777777" w:rsidR="009E2194" w:rsidRDefault="00000000" w:rsidP="00231455">
            <w:pPr>
              <w:pStyle w:val="Heading4"/>
            </w:pPr>
            <w:sdt>
              <w:sdtPr>
                <w:id w:val="182481036"/>
                <w:placeholder>
                  <w:docPart w:val="8E500C143D4A445BBCD199829D3D2405"/>
                </w:placeholder>
                <w:temporary/>
                <w:showingPlcHdr/>
                <w15:appearance w15:val="hidden"/>
              </w:sdtPr>
              <w:sdtContent>
                <w:r w:rsidR="009E2194">
                  <w:t>C O N T A C T</w:t>
                </w:r>
              </w:sdtContent>
            </w:sdt>
          </w:p>
        </w:tc>
        <w:tc>
          <w:tcPr>
            <w:tcW w:w="360" w:type="dxa"/>
          </w:tcPr>
          <w:p w14:paraId="7C5F9ABF" w14:textId="77777777" w:rsidR="009E2194" w:rsidRDefault="009E2194" w:rsidP="00231455">
            <w:pPr>
              <w:pStyle w:val="Heading4"/>
            </w:pPr>
          </w:p>
        </w:tc>
        <w:tc>
          <w:tcPr>
            <w:tcW w:w="720" w:type="dxa"/>
          </w:tcPr>
          <w:p w14:paraId="7AC08A8B" w14:textId="77777777" w:rsidR="009E2194" w:rsidRDefault="009E2194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478FEBC2" w14:textId="77777777" w:rsidR="009E2194" w:rsidRDefault="009E2194" w:rsidP="00B20DFA">
            <w:pPr>
              <w:pStyle w:val="Title"/>
            </w:pPr>
          </w:p>
        </w:tc>
      </w:tr>
      <w:tr w:rsidR="00231455" w:rsidRPr="004A28EA" w14:paraId="33CA5BB2" w14:textId="77777777" w:rsidTr="00D2008A">
        <w:trPr>
          <w:trHeight w:val="620"/>
        </w:trPr>
        <w:tc>
          <w:tcPr>
            <w:tcW w:w="3420" w:type="dxa"/>
            <w:gridSpan w:val="3"/>
            <w:vAlign w:val="center"/>
          </w:tcPr>
          <w:p w14:paraId="7966E23F" w14:textId="33BC2BF0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w:drawing>
                <wp:inline distT="0" distB="0" distL="0" distR="0" wp14:anchorId="150CF309" wp14:editId="2CD46415">
                  <wp:extent cx="144000" cy="144000"/>
                  <wp:effectExtent l="0" t="0" r="8890" b="8890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08A">
              <w:rPr>
                <w:sz w:val="22"/>
                <w:szCs w:val="22"/>
              </w:rPr>
              <w:t xml:space="preserve"> </w:t>
            </w:r>
            <w:r w:rsidR="00A62049">
              <w:rPr>
                <w:sz w:val="22"/>
                <w:szCs w:val="22"/>
              </w:rPr>
              <w:t>carlosintel10@gmail.com</w:t>
            </w:r>
          </w:p>
        </w:tc>
        <w:tc>
          <w:tcPr>
            <w:tcW w:w="720" w:type="dxa"/>
            <w:vMerge w:val="restart"/>
          </w:tcPr>
          <w:p w14:paraId="7B029161" w14:textId="77777777" w:rsidR="00231455" w:rsidRDefault="00231455" w:rsidP="00B20DFA">
            <w:r>
              <w:t xml:space="preserve"> </w:t>
            </w:r>
          </w:p>
        </w:tc>
        <w:tc>
          <w:tcPr>
            <w:tcW w:w="7236" w:type="dxa"/>
            <w:vMerge/>
          </w:tcPr>
          <w:p w14:paraId="2C90383E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08E1549E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752C85D7" w14:textId="7815DB8C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563608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6B103BDD" wp14:editId="68D57D00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53975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B2CCF" id="Graphic 38" o:spid="_x0000_s1026" alt="&quot;&quot;" style="position:absolute;margin-left:-16.15pt;margin-top:4.2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D2008A">
              <w:rPr>
                <w:sz w:val="22"/>
                <w:szCs w:val="22"/>
              </w:rPr>
              <w:t xml:space="preserve"> </w:t>
            </w:r>
            <w:r w:rsidR="00A62049">
              <w:rPr>
                <w:sz w:val="22"/>
                <w:szCs w:val="22"/>
              </w:rPr>
              <w:t>787-710-3111</w:t>
            </w:r>
          </w:p>
        </w:tc>
        <w:tc>
          <w:tcPr>
            <w:tcW w:w="720" w:type="dxa"/>
            <w:vMerge/>
          </w:tcPr>
          <w:p w14:paraId="48178290" w14:textId="77777777" w:rsidR="00231455" w:rsidRDefault="00231455" w:rsidP="00B20DFA"/>
        </w:tc>
        <w:tc>
          <w:tcPr>
            <w:tcW w:w="7236" w:type="dxa"/>
            <w:vMerge/>
          </w:tcPr>
          <w:p w14:paraId="48F8B916" w14:textId="77777777" w:rsidR="00231455" w:rsidRDefault="00231455" w:rsidP="00B20DFA">
            <w:pPr>
              <w:pStyle w:val="Title"/>
            </w:pPr>
          </w:p>
        </w:tc>
      </w:tr>
      <w:tr w:rsidR="00231455" w:rsidRPr="004A28EA" w14:paraId="22D555F8" w14:textId="77777777" w:rsidTr="00D2008A">
        <w:trPr>
          <w:trHeight w:val="540"/>
        </w:trPr>
        <w:tc>
          <w:tcPr>
            <w:tcW w:w="3420" w:type="dxa"/>
            <w:gridSpan w:val="3"/>
            <w:vAlign w:val="center"/>
          </w:tcPr>
          <w:p w14:paraId="4777D9C9" w14:textId="0730F6F7" w:rsidR="00231455" w:rsidRPr="00D2008A" w:rsidRDefault="00231455" w:rsidP="00D2008A">
            <w:pPr>
              <w:pStyle w:val="Contact1"/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14:paraId="5BEACA30" w14:textId="77777777" w:rsidR="00231455" w:rsidRDefault="00231455" w:rsidP="00B20DFA"/>
        </w:tc>
        <w:tc>
          <w:tcPr>
            <w:tcW w:w="7236" w:type="dxa"/>
            <w:vMerge/>
          </w:tcPr>
          <w:p w14:paraId="595B68EE" w14:textId="77777777" w:rsidR="00231455" w:rsidRDefault="00231455" w:rsidP="00B20DFA">
            <w:pPr>
              <w:pStyle w:val="Title"/>
            </w:pPr>
          </w:p>
        </w:tc>
      </w:tr>
      <w:tr w:rsidR="002E0111" w:rsidRPr="004A28EA" w14:paraId="0246AF02" w14:textId="77777777" w:rsidTr="00B20DFA">
        <w:trPr>
          <w:trHeight w:val="1584"/>
        </w:trPr>
        <w:tc>
          <w:tcPr>
            <w:tcW w:w="3420" w:type="dxa"/>
            <w:gridSpan w:val="3"/>
            <w:vAlign w:val="center"/>
          </w:tcPr>
          <w:p w14:paraId="6D4FC6F6" w14:textId="03957C99" w:rsidR="002E0111" w:rsidRDefault="00D54B1A" w:rsidP="00B20DFA">
            <w:pPr>
              <w:pStyle w:val="Contact2"/>
            </w:pPr>
            <w:r>
              <w:t>Yauco, Puerto Rico</w:t>
            </w:r>
          </w:p>
          <w:p w14:paraId="2890AA3A" w14:textId="77777777" w:rsidR="002E0111" w:rsidRPr="00563608" w:rsidRDefault="002E0111" w:rsidP="00B20DFA">
            <w:pPr>
              <w:pStyle w:val="Contact2"/>
            </w:pPr>
            <w:r w:rsidRPr="00563608">
              <w:rPr>
                <w:noProof/>
                <w:lang w:eastAsia="en-AU"/>
              </w:rPr>
              <w:drawing>
                <wp:inline distT="0" distB="0" distL="0" distR="0" wp14:anchorId="4B9B2453" wp14:editId="19CD57C6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50DF4B69" w14:textId="77777777" w:rsidR="002E0111" w:rsidRDefault="002E0111" w:rsidP="00B20DFA"/>
        </w:tc>
        <w:tc>
          <w:tcPr>
            <w:tcW w:w="7236" w:type="dxa"/>
            <w:vMerge/>
          </w:tcPr>
          <w:p w14:paraId="215CDAE8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06FF5036" w14:textId="77777777" w:rsidTr="00B20DFA">
        <w:trPr>
          <w:trHeight w:val="1229"/>
        </w:trPr>
        <w:tc>
          <w:tcPr>
            <w:tcW w:w="3420" w:type="dxa"/>
            <w:gridSpan w:val="3"/>
          </w:tcPr>
          <w:p w14:paraId="6CB48018" w14:textId="77777777" w:rsidR="002E0111" w:rsidRDefault="002E0111" w:rsidP="00B20DFA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3A3048B" w14:textId="77777777" w:rsidR="002E0111" w:rsidRDefault="002E0111" w:rsidP="00B20DFA"/>
        </w:tc>
        <w:tc>
          <w:tcPr>
            <w:tcW w:w="7236" w:type="dxa"/>
            <w:vMerge/>
          </w:tcPr>
          <w:p w14:paraId="7FF22195" w14:textId="77777777" w:rsidR="002E0111" w:rsidRDefault="002E0111" w:rsidP="00B20DFA">
            <w:pPr>
              <w:pStyle w:val="Title"/>
            </w:pPr>
          </w:p>
        </w:tc>
      </w:tr>
      <w:tr w:rsidR="002E0111" w:rsidRPr="004A28EA" w14:paraId="53A175AD" w14:textId="77777777" w:rsidTr="00B20DFA">
        <w:trPr>
          <w:trHeight w:val="3353"/>
        </w:trPr>
        <w:tc>
          <w:tcPr>
            <w:tcW w:w="3420" w:type="dxa"/>
            <w:gridSpan w:val="3"/>
          </w:tcPr>
          <w:p w14:paraId="34A1F541" w14:textId="49A2CE3C" w:rsidR="002E0111" w:rsidRDefault="002E0111" w:rsidP="00B20DFA">
            <w:pPr>
              <w:pStyle w:val="Contact1"/>
            </w:pPr>
          </w:p>
          <w:p w14:paraId="444A8738" w14:textId="7FB3AE7E" w:rsidR="00115B3E" w:rsidRDefault="00D015CE" w:rsidP="00115B3E">
            <w:pPr>
              <w:pStyle w:val="Contact1"/>
            </w:pPr>
            <w:r w:rsidRPr="00D015CE">
              <w:rPr>
                <w:b/>
                <w:bCs/>
              </w:rPr>
              <w:t>Portfolio:</w:t>
            </w:r>
            <w:r w:rsidRPr="00D015CE">
              <w:t xml:space="preserve"> </w:t>
            </w:r>
            <w:hyperlink w:history="1">
              <w:r w:rsidRPr="00D015CE">
                <w:rPr>
                  <w:rStyle w:val="Hyperlink"/>
                </w:rPr>
                <w:t>YourWebsiteName.com</w:t>
              </w:r>
            </w:hyperlink>
            <w:r w:rsidRPr="00D015CE">
              <w:t xml:space="preserve"> – Showcasing my professional work and projects.</w:t>
            </w:r>
          </w:p>
          <w:p w14:paraId="7A32498E" w14:textId="7C9CEBDE" w:rsidR="00115B3E" w:rsidRDefault="00115B3E" w:rsidP="00115B3E">
            <w:pPr>
              <w:pStyle w:val="Contact1"/>
            </w:pPr>
          </w:p>
          <w:p w14:paraId="763CC119" w14:textId="1293A62F" w:rsidR="002E0111" w:rsidRPr="00453A7B" w:rsidRDefault="002E0111" w:rsidP="00115B3E">
            <w:pPr>
              <w:pStyle w:val="Contact1"/>
            </w:pPr>
          </w:p>
        </w:tc>
        <w:tc>
          <w:tcPr>
            <w:tcW w:w="720" w:type="dxa"/>
            <w:vMerge/>
          </w:tcPr>
          <w:p w14:paraId="13C8C74F" w14:textId="77777777" w:rsidR="002E0111" w:rsidRDefault="002E0111" w:rsidP="00B20DFA">
            <w:pPr>
              <w:pStyle w:val="Heading4"/>
            </w:pPr>
          </w:p>
        </w:tc>
        <w:tc>
          <w:tcPr>
            <w:tcW w:w="7236" w:type="dxa"/>
            <w:vMerge/>
          </w:tcPr>
          <w:p w14:paraId="1892D27B" w14:textId="77777777" w:rsidR="002E0111" w:rsidRDefault="002E0111" w:rsidP="00B20DFA">
            <w:pPr>
              <w:pStyle w:val="Title"/>
            </w:pPr>
          </w:p>
        </w:tc>
      </w:tr>
    </w:tbl>
    <w:p w14:paraId="742C4224" w14:textId="77777777" w:rsidR="00871DB8" w:rsidRDefault="003B4AEF">
      <w:r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5AD15AD" wp14:editId="0C258A62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AFB822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173A80E2" wp14:editId="3A6F292E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563608"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558BA3B3" wp14:editId="6913E9A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3BF6E35D" wp14:editId="097D35C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563608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23843E8D" wp14:editId="2360705B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C31153" wp14:editId="677C74D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B9600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" filled="f" stroked="f" strokeweight=".85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" filled="f" stroked="f" strokeweight=".85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" filled="f" stroked="f" strokeweight=".85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" filled="f" stroked="f" strokeweight=".85pt"/>
              </v:group>
            </w:pict>
          </mc:Fallback>
        </mc:AlternateContent>
      </w:r>
      <w:r w:rsidR="00DB472D" w:rsidRPr="00563608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9A63B2" wp14:editId="39EF817A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993F4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" filled="f" stroked="f" strokeweight=".85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" filled="f" stroked="f" strokeweight=".85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" filled="f" stroked="f" strokeweight=".85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" filled="f" stroked="f" strokeweight=".85pt"/>
              </v:group>
            </w:pict>
          </mc:Fallback>
        </mc:AlternateContent>
      </w:r>
    </w:p>
    <w:sectPr w:rsidR="00871DB8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78A67" w14:textId="77777777" w:rsidR="00977D7E" w:rsidRDefault="00977D7E" w:rsidP="00AA35A8">
      <w:pPr>
        <w:spacing w:line="240" w:lineRule="auto"/>
      </w:pPr>
      <w:r>
        <w:separator/>
      </w:r>
    </w:p>
  </w:endnote>
  <w:endnote w:type="continuationSeparator" w:id="0">
    <w:p w14:paraId="5054B9E5" w14:textId="77777777" w:rsidR="00977D7E" w:rsidRDefault="00977D7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A369F" w14:textId="77777777" w:rsidR="00977D7E" w:rsidRDefault="00977D7E" w:rsidP="00AA35A8">
      <w:pPr>
        <w:spacing w:line="240" w:lineRule="auto"/>
      </w:pPr>
      <w:r>
        <w:separator/>
      </w:r>
    </w:p>
  </w:footnote>
  <w:footnote w:type="continuationSeparator" w:id="0">
    <w:p w14:paraId="135FCA62" w14:textId="77777777" w:rsidR="00977D7E" w:rsidRDefault="00977D7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48DDD75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8951387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508C6DFF" wp14:editId="3664BBD6">
            <wp:extent cx="180975" cy="180975"/>
            <wp:effectExtent l="0" t="0" r="0" b="0"/>
            <wp:docPr id="728951387" name="Picture 72895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F58AA83" id="Picture 450301683" o:spid="_x0000_i1025" type="#_x0000_t75" style="width:14.25pt;height:14.25pt;visibility:visible;mso-wrap-style:square">
            <v:imagedata r:id="rId3" o:title=""/>
          </v:shape>
        </w:pict>
      </mc:Choice>
      <mc:Fallback>
        <w:drawing>
          <wp:inline distT="0" distB="0" distL="0" distR="0" wp14:anchorId="5186BF4E" wp14:editId="396606E0">
            <wp:extent cx="180975" cy="180975"/>
            <wp:effectExtent l="0" t="0" r="0" b="0"/>
            <wp:docPr id="450301683" name="Picture 45030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39A"/>
    <w:multiLevelType w:val="hybridMultilevel"/>
    <w:tmpl w:val="D83C04FE"/>
    <w:lvl w:ilvl="0" w:tplc="D6DEB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790A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BAD2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00115">
    <w:abstractNumId w:val="0"/>
  </w:num>
  <w:num w:numId="2" w16cid:durableId="398334880">
    <w:abstractNumId w:val="5"/>
  </w:num>
  <w:num w:numId="3" w16cid:durableId="1300721096">
    <w:abstractNumId w:val="2"/>
  </w:num>
  <w:num w:numId="4" w16cid:durableId="1273249421">
    <w:abstractNumId w:val="4"/>
  </w:num>
  <w:num w:numId="5" w16cid:durableId="2020160225">
    <w:abstractNumId w:val="3"/>
  </w:num>
  <w:num w:numId="6" w16cid:durableId="133603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15"/>
    <w:rsid w:val="00033263"/>
    <w:rsid w:val="000334C1"/>
    <w:rsid w:val="0003364E"/>
    <w:rsid w:val="000873F6"/>
    <w:rsid w:val="000B286F"/>
    <w:rsid w:val="000D134B"/>
    <w:rsid w:val="000E2521"/>
    <w:rsid w:val="000E308A"/>
    <w:rsid w:val="001003EF"/>
    <w:rsid w:val="00112736"/>
    <w:rsid w:val="00115B3E"/>
    <w:rsid w:val="00124ED6"/>
    <w:rsid w:val="00167789"/>
    <w:rsid w:val="00194704"/>
    <w:rsid w:val="001B160B"/>
    <w:rsid w:val="001C26E7"/>
    <w:rsid w:val="001D3D5E"/>
    <w:rsid w:val="00200A15"/>
    <w:rsid w:val="00203213"/>
    <w:rsid w:val="002236D5"/>
    <w:rsid w:val="00224805"/>
    <w:rsid w:val="00231455"/>
    <w:rsid w:val="00243756"/>
    <w:rsid w:val="002700D9"/>
    <w:rsid w:val="0027193E"/>
    <w:rsid w:val="002C4E0C"/>
    <w:rsid w:val="002E0111"/>
    <w:rsid w:val="002E1A19"/>
    <w:rsid w:val="002E7306"/>
    <w:rsid w:val="00330374"/>
    <w:rsid w:val="00331DCE"/>
    <w:rsid w:val="00352A17"/>
    <w:rsid w:val="00362A35"/>
    <w:rsid w:val="003A29C9"/>
    <w:rsid w:val="003B4AEF"/>
    <w:rsid w:val="00415CF3"/>
    <w:rsid w:val="004455D4"/>
    <w:rsid w:val="00453A7B"/>
    <w:rsid w:val="004936B2"/>
    <w:rsid w:val="004A28EA"/>
    <w:rsid w:val="004F4051"/>
    <w:rsid w:val="0050661B"/>
    <w:rsid w:val="00563608"/>
    <w:rsid w:val="00563879"/>
    <w:rsid w:val="006A1E18"/>
    <w:rsid w:val="006B6CFE"/>
    <w:rsid w:val="006C7F5A"/>
    <w:rsid w:val="00722798"/>
    <w:rsid w:val="00760E56"/>
    <w:rsid w:val="00791376"/>
    <w:rsid w:val="007B3003"/>
    <w:rsid w:val="007E5499"/>
    <w:rsid w:val="007F5CE5"/>
    <w:rsid w:val="00806783"/>
    <w:rsid w:val="00831977"/>
    <w:rsid w:val="00871DB8"/>
    <w:rsid w:val="00887E05"/>
    <w:rsid w:val="008A171A"/>
    <w:rsid w:val="008F180B"/>
    <w:rsid w:val="008F48B9"/>
    <w:rsid w:val="009049BC"/>
    <w:rsid w:val="00924093"/>
    <w:rsid w:val="00977D7E"/>
    <w:rsid w:val="009D5812"/>
    <w:rsid w:val="009D646A"/>
    <w:rsid w:val="009E2194"/>
    <w:rsid w:val="009E64AF"/>
    <w:rsid w:val="00A62049"/>
    <w:rsid w:val="00A633B0"/>
    <w:rsid w:val="00AA1166"/>
    <w:rsid w:val="00AA35A8"/>
    <w:rsid w:val="00AE562D"/>
    <w:rsid w:val="00B60956"/>
    <w:rsid w:val="00B8453F"/>
    <w:rsid w:val="00B84DA3"/>
    <w:rsid w:val="00B85473"/>
    <w:rsid w:val="00BE5968"/>
    <w:rsid w:val="00C62E97"/>
    <w:rsid w:val="00C7177F"/>
    <w:rsid w:val="00CB3E40"/>
    <w:rsid w:val="00CF22B3"/>
    <w:rsid w:val="00D015CE"/>
    <w:rsid w:val="00D2008A"/>
    <w:rsid w:val="00D54B1A"/>
    <w:rsid w:val="00D86385"/>
    <w:rsid w:val="00D95726"/>
    <w:rsid w:val="00DB472D"/>
    <w:rsid w:val="00DE5F88"/>
    <w:rsid w:val="00DF2298"/>
    <w:rsid w:val="00E067BA"/>
    <w:rsid w:val="00EB2CF7"/>
    <w:rsid w:val="00EB5077"/>
    <w:rsid w:val="00EB74E8"/>
    <w:rsid w:val="00EC0F79"/>
    <w:rsid w:val="00ED2EF5"/>
    <w:rsid w:val="00F30552"/>
    <w:rsid w:val="00F46BDB"/>
    <w:rsid w:val="00F64478"/>
    <w:rsid w:val="00F677EF"/>
    <w:rsid w:val="00F92290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0A50"/>
  <w15:chartTrackingRefBased/>
  <w15:docId w15:val="{1BB8303F-ED65-4EE7-A10C-2D07A957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40BAD2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40BAD2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40BAD2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40BAD2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D015CE"/>
    <w:rPr>
      <w:color w:val="90BB2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8.svg"/><Relationship Id="rId10" Type="http://schemas.openxmlformats.org/officeDocument/2006/relationships/endnotes" Target="endnotes.xml"/><Relationship Id="rId19" Type="http://schemas.openxmlformats.org/officeDocument/2006/relationships/image" Target="media/image12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ontemporar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4F9EE43414ECFA0DF004934CB9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5E8C-F08F-41E6-83DF-9DFDBF4DB918}"/>
      </w:docPartPr>
      <w:docPartBody>
        <w:p w:rsidR="000504FE" w:rsidRDefault="00000000">
          <w:pPr>
            <w:pStyle w:val="AF84F9EE43414ECFA0DF004934CB9DF7"/>
          </w:pPr>
          <w:r>
            <w:t>A B O U T  M E</w:t>
          </w:r>
        </w:p>
      </w:docPartBody>
    </w:docPart>
    <w:docPart>
      <w:docPartPr>
        <w:name w:val="FF21682F464B4AA790497B3966916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F6282-BCCA-42CB-ADB6-F457B56AE7FA}"/>
      </w:docPartPr>
      <w:docPartBody>
        <w:p w:rsidR="000504FE" w:rsidRDefault="00000000">
          <w:pPr>
            <w:pStyle w:val="FF21682F464B4AA790497B39669166FC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5B6E44B5978E419DBF170B66ECD91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BE4D-1FFC-4B5C-AD75-AB3C5DB3A870}"/>
      </w:docPartPr>
      <w:docPartBody>
        <w:p w:rsidR="000504FE" w:rsidRDefault="00000000">
          <w:pPr>
            <w:pStyle w:val="5B6E44B5978E419DBF170B66ECD91EE1"/>
          </w:pPr>
          <w:r>
            <w:t>Sincerely,</w:t>
          </w:r>
        </w:p>
      </w:docPartBody>
    </w:docPart>
    <w:docPart>
      <w:docPartPr>
        <w:name w:val="8E500C143D4A445BBCD199829D3D2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FF5AB-290A-4610-9424-0935A868FCC7}"/>
      </w:docPartPr>
      <w:docPartBody>
        <w:p w:rsidR="000504FE" w:rsidRDefault="00000000">
          <w:pPr>
            <w:pStyle w:val="8E500C143D4A445BBCD199829D3D2405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BC"/>
    <w:rsid w:val="000504FE"/>
    <w:rsid w:val="001D3D5E"/>
    <w:rsid w:val="002D2FBC"/>
    <w:rsid w:val="003F2255"/>
    <w:rsid w:val="0080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4F9EE43414ECFA0DF004934CB9DF7">
    <w:name w:val="AF84F9EE43414ECFA0DF004934CB9DF7"/>
  </w:style>
  <w:style w:type="paragraph" w:customStyle="1" w:styleId="FF21682F464B4AA790497B39669166FC">
    <w:name w:val="FF21682F464B4AA790497B39669166FC"/>
  </w:style>
  <w:style w:type="paragraph" w:customStyle="1" w:styleId="5B6E44B5978E419DBF170B66ECD91EE1">
    <w:name w:val="5B6E44B5978E419DBF170B66ECD91EE1"/>
  </w:style>
  <w:style w:type="paragraph" w:customStyle="1" w:styleId="8E500C143D4A445BBCD199829D3D2405">
    <w:name w:val="8E500C143D4A445BBCD199829D3D2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9A97E8-A245-44DD-98A1-5C247CA5A70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FF91C9F-4BE9-4D01-8246-780BD754E7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F9C5B-41CB-438D-AF76-99DE7D744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7FD708-7A8B-4AFB-9B98-C4AC648831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cover letter</Template>
  <TotalTime>110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Carlos Camacho</cp:lastModifiedBy>
  <cp:revision>18</cp:revision>
  <dcterms:created xsi:type="dcterms:W3CDTF">2024-08-18T02:02:00Z</dcterms:created>
  <dcterms:modified xsi:type="dcterms:W3CDTF">2024-08-19T08:49:00Z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