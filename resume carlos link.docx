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88"/>
        <w:gridCol w:w="400"/>
        <w:gridCol w:w="4272"/>
        <w:gridCol w:w="720"/>
      </w:tblGrid>
      <w:tr w:rsidR="000930DE" w:rsidRPr="00A03AA3" w14:paraId="468A6028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C5ADCE6" w14:textId="37A1CFF8" w:rsidR="000930DE" w:rsidRPr="001D4099" w:rsidRDefault="00F3728E" w:rsidP="003F1B98">
            <w:pPr>
              <w:pStyle w:val="Title"/>
            </w:pPr>
            <w:r>
              <w:t>Carlos</w:t>
            </w:r>
          </w:p>
          <w:p w14:paraId="14D911A3" w14:textId="1EF3FCDF" w:rsidR="000930DE" w:rsidRDefault="00F3728E" w:rsidP="00AD79E9">
            <w:pPr>
              <w:pStyle w:val="Subtitle"/>
            </w:pPr>
            <w:r>
              <w:t>Camacho</w:t>
            </w:r>
          </w:p>
        </w:tc>
        <w:tc>
          <w:tcPr>
            <w:tcW w:w="4992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668668E3" w14:textId="3597B9D3" w:rsidR="000930DE" w:rsidRPr="00F3728E" w:rsidRDefault="00CD7331" w:rsidP="003D135F">
            <w:pPr>
              <w:pStyle w:val="ContactInfo"/>
              <w:rPr>
                <w:lang w:val="es-ES"/>
              </w:rPr>
            </w:pPr>
            <w:r w:rsidRPr="00CD7331">
              <w:rPr>
                <w:lang w:val="es-ES"/>
              </w:rPr>
              <w:t>Yauco, Puerto Rico</w:t>
            </w:r>
          </w:p>
          <w:p w14:paraId="4D72C207" w14:textId="78B4464D" w:rsidR="000930DE" w:rsidRPr="00CD7331" w:rsidRDefault="00CD7331" w:rsidP="003D135F">
            <w:pPr>
              <w:pStyle w:val="ContactInfo"/>
              <w:rPr>
                <w:lang w:val="es-ES"/>
              </w:rPr>
            </w:pPr>
            <w:r w:rsidRPr="00CD7331">
              <w:rPr>
                <w:lang w:val="es-ES"/>
              </w:rPr>
              <w:t>787</w:t>
            </w:r>
            <w:r w:rsidR="00B632F3">
              <w:rPr>
                <w:lang w:val="es-ES"/>
              </w:rPr>
              <w:t>-</w:t>
            </w:r>
            <w:r w:rsidRPr="00CD7331">
              <w:rPr>
                <w:lang w:val="es-ES"/>
              </w:rPr>
              <w:t>710-3111</w:t>
            </w:r>
            <w:r w:rsidR="00AD79E9" w:rsidRPr="00CD7331">
              <w:rPr>
                <w:lang w:val="es-ES"/>
              </w:rPr>
              <w:t xml:space="preserve"> </w:t>
            </w:r>
            <w:r w:rsidR="000930DE" w:rsidRPr="00CD7331">
              <w:rPr>
                <w:lang w:val="es-ES"/>
              </w:rPr>
              <w:t xml:space="preserve">| </w:t>
            </w:r>
            <w:r>
              <w:rPr>
                <w:lang w:val="es-ES"/>
              </w:rPr>
              <w:t>carlosintelwork@gmail.com</w:t>
            </w:r>
            <w:r w:rsidR="00AD79E9" w:rsidRPr="00CD7331">
              <w:rPr>
                <w:lang w:val="es-ES"/>
              </w:rPr>
              <w:t xml:space="preserve"> </w:t>
            </w:r>
          </w:p>
        </w:tc>
      </w:tr>
      <w:tr w:rsidR="000930DE" w14:paraId="69ED5625" w14:textId="77777777" w:rsidTr="003F1B98">
        <w:trPr>
          <w:trHeight w:val="675"/>
        </w:trPr>
        <w:tc>
          <w:tcPr>
            <w:tcW w:w="10080" w:type="dxa"/>
            <w:gridSpan w:val="4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597C1A9" w14:textId="42F2BF32" w:rsidR="000930DE" w:rsidRPr="00F3728E" w:rsidRDefault="00A03AA3" w:rsidP="00867C58">
            <w:pPr>
              <w:rPr>
                <w:sz w:val="22"/>
              </w:rPr>
            </w:pPr>
            <w:r w:rsidRPr="00A03AA3">
              <w:rPr>
                <w:sz w:val="22"/>
              </w:rPr>
              <w:t xml:space="preserve">I am currently pursuing a </w:t>
            </w:r>
            <w:r w:rsidRPr="00A03AA3">
              <w:rPr>
                <w:sz w:val="22"/>
              </w:rPr>
              <w:t>bachelor’s degree in computer science</w:t>
            </w:r>
            <w:r w:rsidRPr="00A03AA3">
              <w:rPr>
                <w:sz w:val="22"/>
              </w:rPr>
              <w:t xml:space="preserve"> at Interamericana University. My strongest asset is my ability to learn quickly, constantly expanding my knowledge with new technologies and tools. I am actively seeking an opportunity to apply my skills in a professional environment where I can complete my university practice and contribute to a dynamic team.</w:t>
            </w:r>
          </w:p>
        </w:tc>
      </w:tr>
      <w:tr w:rsidR="00CD7331" w:rsidRPr="00A30F99" w14:paraId="0E0A99C2" w14:textId="77777777" w:rsidTr="00CD7331">
        <w:trPr>
          <w:gridAfter w:val="1"/>
          <w:wAfter w:w="720" w:type="dxa"/>
          <w:trHeight w:val="210"/>
        </w:trPr>
        <w:tc>
          <w:tcPr>
            <w:tcW w:w="9360" w:type="dxa"/>
            <w:gridSpan w:val="3"/>
            <w:tcBorders>
              <w:top w:val="single" w:sz="24" w:space="0" w:color="ACA8AA" w:themeColor="accent4"/>
            </w:tcBorders>
          </w:tcPr>
          <w:p w14:paraId="47B88D1E" w14:textId="77777777" w:rsidR="00CD7331" w:rsidRPr="00A30F99" w:rsidRDefault="00000000" w:rsidP="002A4E45">
            <w:pPr>
              <w:pStyle w:val="Heading1"/>
            </w:pPr>
            <w:sdt>
              <w:sdtPr>
                <w:id w:val="1717008321"/>
                <w:placeholder>
                  <w:docPart w:val="CF699C1A7806457C8C14764C30CA0412"/>
                </w:placeholder>
                <w:temporary/>
                <w:showingPlcHdr/>
                <w15:appearance w15:val="hidden"/>
              </w:sdtPr>
              <w:sdtContent>
                <w:r w:rsidR="00CD7331" w:rsidRPr="008D169E">
                  <w:t>Skills</w:t>
                </w:r>
              </w:sdtContent>
            </w:sdt>
          </w:p>
        </w:tc>
      </w:tr>
      <w:tr w:rsidR="00CD7331" w:rsidRPr="004920BD" w14:paraId="69C3F1E3" w14:textId="77777777" w:rsidTr="00CD7331">
        <w:trPr>
          <w:gridAfter w:val="1"/>
          <w:wAfter w:w="720" w:type="dxa"/>
          <w:trHeight w:val="396"/>
        </w:trPr>
        <w:tc>
          <w:tcPr>
            <w:tcW w:w="4688" w:type="dxa"/>
            <w:tcBorders>
              <w:bottom w:val="single" w:sz="24" w:space="0" w:color="ACA8AA" w:themeColor="accent4"/>
            </w:tcBorders>
          </w:tcPr>
          <w:p w14:paraId="47B9637E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HTML</w:t>
            </w:r>
          </w:p>
          <w:p w14:paraId="2E2AC592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CSS</w:t>
            </w:r>
          </w:p>
          <w:p w14:paraId="39EA41FD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JavaScript</w:t>
            </w:r>
          </w:p>
          <w:p w14:paraId="6AF2597B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proofErr w:type="spellStart"/>
            <w:r w:rsidRPr="004920BD">
              <w:rPr>
                <w:sz w:val="22"/>
              </w:rPr>
              <w:t>Mysqli</w:t>
            </w:r>
            <w:proofErr w:type="spellEnd"/>
          </w:p>
          <w:p w14:paraId="6E5FA3F7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proofErr w:type="spellStart"/>
            <w:r w:rsidRPr="004920BD">
              <w:rPr>
                <w:sz w:val="22"/>
              </w:rPr>
              <w:t>Github</w:t>
            </w:r>
            <w:proofErr w:type="spellEnd"/>
          </w:p>
        </w:tc>
        <w:tc>
          <w:tcPr>
            <w:tcW w:w="4672" w:type="dxa"/>
            <w:gridSpan w:val="2"/>
            <w:tcBorders>
              <w:bottom w:val="single" w:sz="24" w:space="0" w:color="ACA8AA" w:themeColor="accent4"/>
            </w:tcBorders>
          </w:tcPr>
          <w:p w14:paraId="6622244D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React</w:t>
            </w:r>
          </w:p>
          <w:p w14:paraId="46D79BA1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proofErr w:type="spellStart"/>
            <w:r w:rsidRPr="004920BD">
              <w:rPr>
                <w:sz w:val="22"/>
              </w:rPr>
              <w:t>Php</w:t>
            </w:r>
            <w:proofErr w:type="spellEnd"/>
          </w:p>
          <w:p w14:paraId="587A3A6A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C#</w:t>
            </w:r>
          </w:p>
          <w:p w14:paraId="641FE6EC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Node.js</w:t>
            </w:r>
          </w:p>
          <w:p w14:paraId="36EAD396" w14:textId="77777777" w:rsidR="00CD7331" w:rsidRPr="004920BD" w:rsidRDefault="00CD7331" w:rsidP="002A4E45">
            <w:pPr>
              <w:pStyle w:val="ListBullet"/>
              <w:rPr>
                <w:sz w:val="22"/>
              </w:rPr>
            </w:pPr>
            <w:r w:rsidRPr="004920BD">
              <w:rPr>
                <w:sz w:val="22"/>
              </w:rPr>
              <w:t>Unity</w:t>
            </w:r>
          </w:p>
        </w:tc>
      </w:tr>
      <w:tr w:rsidR="004D4E50" w14:paraId="235F60AA" w14:textId="77777777" w:rsidTr="003F1B98">
        <w:trPr>
          <w:trHeight w:val="1584"/>
        </w:trPr>
        <w:tc>
          <w:tcPr>
            <w:tcW w:w="10080" w:type="dxa"/>
            <w:gridSpan w:val="4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0EE87AB" w14:textId="77777777" w:rsidR="00CD7331" w:rsidRPr="008D169E" w:rsidRDefault="00000000" w:rsidP="00CD7331">
            <w:pPr>
              <w:pStyle w:val="Heading1"/>
            </w:pPr>
            <w:sdt>
              <w:sdtPr>
                <w:id w:val="2087179813"/>
                <w:placeholder>
                  <w:docPart w:val="A3320231627A4733862341E070F52F77"/>
                </w:placeholder>
                <w:temporary/>
                <w:showingPlcHdr/>
                <w15:appearance w15:val="hidden"/>
              </w:sdtPr>
              <w:sdtContent>
                <w:r w:rsidR="00CD7331" w:rsidRPr="008D169E">
                  <w:t>Education</w:t>
                </w:r>
              </w:sdtContent>
            </w:sdt>
          </w:p>
          <w:p w14:paraId="39D79658" w14:textId="77777777" w:rsidR="00CD7331" w:rsidRPr="00C35EF0" w:rsidRDefault="00CD7331" w:rsidP="00CD7331">
            <w:pPr>
              <w:pStyle w:val="Heading2"/>
            </w:pPr>
            <w:r>
              <w:t>Bachelor in Computer Science</w:t>
            </w:r>
          </w:p>
          <w:p w14:paraId="1EAF850A" w14:textId="77777777" w:rsidR="00CD7331" w:rsidRDefault="00CD7331" w:rsidP="00CD7331">
            <w:pPr>
              <w:pStyle w:val="Heading3"/>
            </w:pPr>
            <w:r>
              <w:t xml:space="preserve">Interamericana San German </w:t>
            </w:r>
          </w:p>
          <w:p w14:paraId="58D94CAD" w14:textId="4E8F86A8" w:rsidR="004D4E50" w:rsidRPr="00F3728E" w:rsidRDefault="00CD7331" w:rsidP="00CD7331">
            <w:pPr>
              <w:rPr>
                <w:sz w:val="22"/>
              </w:rPr>
            </w:pPr>
            <w:r>
              <w:t>11/2024</w:t>
            </w:r>
          </w:p>
        </w:tc>
      </w:tr>
      <w:tr w:rsidR="000930DE" w14:paraId="5252C2E3" w14:textId="77777777" w:rsidTr="003F1B98">
        <w:trPr>
          <w:trHeight w:val="675"/>
        </w:trPr>
        <w:tc>
          <w:tcPr>
            <w:tcW w:w="10080" w:type="dxa"/>
            <w:gridSpan w:val="4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F2AA3CA" w14:textId="77777777" w:rsidR="00CD7331" w:rsidRPr="008D169E" w:rsidRDefault="00AD79E9" w:rsidP="00CD7331">
            <w:pPr>
              <w:pStyle w:val="Heading1"/>
            </w:pPr>
            <w:r>
              <w:t xml:space="preserve"> </w:t>
            </w:r>
            <w:r w:rsidR="00CD7331">
              <w:t>Portfolio</w:t>
            </w:r>
          </w:p>
          <w:p w14:paraId="41DA3DCC" w14:textId="77777777" w:rsidR="00CD7331" w:rsidRPr="00C35EF0" w:rsidRDefault="00CD7331" w:rsidP="00CD7331">
            <w:pPr>
              <w:pStyle w:val="Heading2"/>
            </w:pPr>
            <w:r>
              <w:t>Software Developer / Web Developer</w:t>
            </w:r>
          </w:p>
          <w:p w14:paraId="41117ACE" w14:textId="6ED0C85F" w:rsidR="001A1231" w:rsidRPr="001A1231" w:rsidRDefault="00000000" w:rsidP="00CD733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000000" w:themeColor="text1"/>
                <w:sz w:val="22"/>
              </w:rPr>
            </w:pPr>
            <w:hyperlink r:id="rId10" w:history="1">
              <w:r w:rsidR="001A1231" w:rsidRPr="001A1231">
                <w:rPr>
                  <w:rStyle w:val="Hyperlink"/>
                  <w:rFonts w:asciiTheme="majorHAnsi" w:hAnsiTheme="majorHAnsi"/>
                  <w:sz w:val="22"/>
                </w:rPr>
                <w:t>https://camachi.github.io/Portfolio/</w:t>
              </w:r>
            </w:hyperlink>
          </w:p>
          <w:p w14:paraId="1EC6F932" w14:textId="75EA93A4" w:rsidR="000930DE" w:rsidRDefault="00CD7331" w:rsidP="00CD7331">
            <w:pPr>
              <w:pStyle w:val="ListBullet"/>
              <w:numPr>
                <w:ilvl w:val="0"/>
                <w:numId w:val="0"/>
              </w:numPr>
            </w:pPr>
            <w:r w:rsidRPr="00F3728E">
              <w:rPr>
                <w:sz w:val="22"/>
              </w:rPr>
              <w:t xml:space="preserve">I am a passionate and dedicated professional with a strong focus on web development, software engineering, </w:t>
            </w:r>
            <w:r w:rsidR="00B632F3" w:rsidRPr="00F3728E">
              <w:rPr>
                <w:sz w:val="22"/>
              </w:rPr>
              <w:t>etc.</w:t>
            </w:r>
            <w:r w:rsidRPr="00F3728E">
              <w:rPr>
                <w:sz w:val="22"/>
              </w:rPr>
              <w:t xml:space="preserve"> My portfolio showcases a selection of projects that highlight my skills</w:t>
            </w:r>
            <w:r>
              <w:rPr>
                <w:sz w:val="22"/>
              </w:rPr>
              <w:t>.</w:t>
            </w:r>
            <w:r w:rsidRPr="00F3728E">
              <w:rPr>
                <w:sz w:val="22"/>
              </w:rPr>
              <w:t xml:space="preserve"> Each project is a testament to my ability to solve complex problems and deliver high-quality results. I invite you to explore my work and see how I can contribute to your team.</w:t>
            </w:r>
          </w:p>
        </w:tc>
      </w:tr>
    </w:tbl>
    <w:p w14:paraId="77CA2392" w14:textId="5DC5C39F" w:rsidR="00643E15" w:rsidRPr="00643E15" w:rsidRDefault="00643E15" w:rsidP="00CD7331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AF4A6" w14:textId="77777777" w:rsidR="00495EC7" w:rsidRDefault="00495EC7" w:rsidP="001D4099">
      <w:pPr>
        <w:spacing w:line="240" w:lineRule="auto"/>
      </w:pPr>
      <w:r>
        <w:separator/>
      </w:r>
    </w:p>
  </w:endnote>
  <w:endnote w:type="continuationSeparator" w:id="0">
    <w:p w14:paraId="4EEBCCAF" w14:textId="77777777" w:rsidR="00495EC7" w:rsidRDefault="00495EC7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5A0C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47EA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AE1EB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8DE9D" w14:textId="77777777" w:rsidR="00495EC7" w:rsidRDefault="00495EC7" w:rsidP="001D4099">
      <w:pPr>
        <w:spacing w:line="240" w:lineRule="auto"/>
      </w:pPr>
      <w:r>
        <w:separator/>
      </w:r>
    </w:p>
  </w:footnote>
  <w:footnote w:type="continuationSeparator" w:id="0">
    <w:p w14:paraId="289D56FF" w14:textId="77777777" w:rsidR="00495EC7" w:rsidRDefault="00495EC7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67128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A33A3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688B1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FD86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41408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8E"/>
    <w:rsid w:val="00051A03"/>
    <w:rsid w:val="000524A9"/>
    <w:rsid w:val="000728A9"/>
    <w:rsid w:val="000761F2"/>
    <w:rsid w:val="000930DE"/>
    <w:rsid w:val="000E1FE9"/>
    <w:rsid w:val="00180710"/>
    <w:rsid w:val="001A1231"/>
    <w:rsid w:val="001A627F"/>
    <w:rsid w:val="001D4099"/>
    <w:rsid w:val="001D7755"/>
    <w:rsid w:val="002203E2"/>
    <w:rsid w:val="00222532"/>
    <w:rsid w:val="00285F5A"/>
    <w:rsid w:val="002C06D6"/>
    <w:rsid w:val="0030456C"/>
    <w:rsid w:val="00382EA8"/>
    <w:rsid w:val="00392735"/>
    <w:rsid w:val="003D135F"/>
    <w:rsid w:val="003F1B98"/>
    <w:rsid w:val="004303D4"/>
    <w:rsid w:val="004920BD"/>
    <w:rsid w:val="00495EC7"/>
    <w:rsid w:val="004D2889"/>
    <w:rsid w:val="004D4E50"/>
    <w:rsid w:val="00510684"/>
    <w:rsid w:val="005937B7"/>
    <w:rsid w:val="005F56A3"/>
    <w:rsid w:val="00615397"/>
    <w:rsid w:val="00643E15"/>
    <w:rsid w:val="006D15E3"/>
    <w:rsid w:val="006F747B"/>
    <w:rsid w:val="00742353"/>
    <w:rsid w:val="0078045C"/>
    <w:rsid w:val="00780B8E"/>
    <w:rsid w:val="007A6961"/>
    <w:rsid w:val="007D3C73"/>
    <w:rsid w:val="007E2006"/>
    <w:rsid w:val="0080496D"/>
    <w:rsid w:val="00823601"/>
    <w:rsid w:val="00867C58"/>
    <w:rsid w:val="00886679"/>
    <w:rsid w:val="008B4069"/>
    <w:rsid w:val="008B6148"/>
    <w:rsid w:val="008D169E"/>
    <w:rsid w:val="009D1FF3"/>
    <w:rsid w:val="00A03AA3"/>
    <w:rsid w:val="00A14110"/>
    <w:rsid w:val="00A30F99"/>
    <w:rsid w:val="00A40DEC"/>
    <w:rsid w:val="00A66AFF"/>
    <w:rsid w:val="00AD79E9"/>
    <w:rsid w:val="00B06244"/>
    <w:rsid w:val="00B56760"/>
    <w:rsid w:val="00B632F3"/>
    <w:rsid w:val="00B877AA"/>
    <w:rsid w:val="00C35EF0"/>
    <w:rsid w:val="00C44C24"/>
    <w:rsid w:val="00CC0FFE"/>
    <w:rsid w:val="00CD7331"/>
    <w:rsid w:val="00CE3B09"/>
    <w:rsid w:val="00D74970"/>
    <w:rsid w:val="00D86211"/>
    <w:rsid w:val="00D92978"/>
    <w:rsid w:val="00E64986"/>
    <w:rsid w:val="00EA604D"/>
    <w:rsid w:val="00EF1BC0"/>
    <w:rsid w:val="00F255EB"/>
    <w:rsid w:val="00F3728E"/>
    <w:rsid w:val="00F42731"/>
    <w:rsid w:val="00F62BAE"/>
    <w:rsid w:val="00F92CA8"/>
    <w:rsid w:val="00FA3628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F8865"/>
  <w15:chartTrackingRefBased/>
  <w15:docId w15:val="{078429F3-7EB0-4A7A-836A-7555FC36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31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F3728E"/>
    <w:pPr>
      <w:spacing w:before="120" w:line="264" w:lineRule="auto"/>
      <w:jc w:val="center"/>
    </w:pPr>
    <w:rPr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sid w:val="00F3728E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F372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37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amachi.github.io/Portfolio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699C1A7806457C8C14764C30CA0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CCF5-15D0-41B4-82EC-00DDA95FA2D7}"/>
      </w:docPartPr>
      <w:docPartBody>
        <w:p w:rsidR="00E132BB" w:rsidRDefault="005923BF" w:rsidP="005923BF">
          <w:pPr>
            <w:pStyle w:val="CF699C1A7806457C8C14764C30CA0412"/>
          </w:pPr>
          <w:r w:rsidRPr="008D169E">
            <w:t>Skills</w:t>
          </w:r>
        </w:p>
      </w:docPartBody>
    </w:docPart>
    <w:docPart>
      <w:docPartPr>
        <w:name w:val="A3320231627A4733862341E070F52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BC4DE-813C-4372-BD07-4EE200142E7B}"/>
      </w:docPartPr>
      <w:docPartBody>
        <w:p w:rsidR="00E132BB" w:rsidRDefault="005923BF" w:rsidP="005923BF">
          <w:pPr>
            <w:pStyle w:val="A3320231627A4733862341E070F52F77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E8"/>
    <w:rsid w:val="00264921"/>
    <w:rsid w:val="00392735"/>
    <w:rsid w:val="0040388B"/>
    <w:rsid w:val="005923BF"/>
    <w:rsid w:val="00742353"/>
    <w:rsid w:val="007D3C73"/>
    <w:rsid w:val="0080496D"/>
    <w:rsid w:val="00832C1B"/>
    <w:rsid w:val="008D2196"/>
    <w:rsid w:val="00B06244"/>
    <w:rsid w:val="00C77AAC"/>
    <w:rsid w:val="00E132BB"/>
    <w:rsid w:val="00E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99C1A7806457C8C14764C30CA0412">
    <w:name w:val="CF699C1A7806457C8C14764C30CA0412"/>
    <w:rsid w:val="005923BF"/>
  </w:style>
  <w:style w:type="paragraph" w:customStyle="1" w:styleId="A3320231627A4733862341E070F52F77">
    <w:name w:val="A3320231627A4733862341E070F52F77"/>
    <w:rsid w:val="005923BF"/>
  </w:style>
  <w:style w:type="character" w:styleId="PlaceholderText">
    <w:name w:val="Placeholder Text"/>
    <w:basedOn w:val="DefaultParagraphFont"/>
    <w:uiPriority w:val="99"/>
    <w:semiHidden/>
    <w:rsid w:val="00ED7E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40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</dc:creator>
  <cp:keywords/>
  <dc:description/>
  <cp:lastModifiedBy>Carlos Camacho</cp:lastModifiedBy>
  <cp:revision>6</cp:revision>
  <dcterms:created xsi:type="dcterms:W3CDTF">2024-09-03T03:07:00Z</dcterms:created>
  <dcterms:modified xsi:type="dcterms:W3CDTF">2024-09-04T05:32:00Z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